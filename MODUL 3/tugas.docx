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F7F" w:rsidRPr="003E4C12" w:rsidRDefault="003E4C12" w:rsidP="003E4C12">
      <w:pPr>
        <w:jc w:val="center"/>
        <w:rPr>
          <w:sz w:val="40"/>
          <w:szCs w:val="40"/>
          <w:lang w:val="id-ID"/>
        </w:rPr>
      </w:pPr>
      <w:r w:rsidRPr="003E4C12">
        <w:rPr>
          <w:sz w:val="40"/>
          <w:szCs w:val="40"/>
          <w:lang w:val="id-ID"/>
        </w:rPr>
        <w:t xml:space="preserve">MODUL 3 </w:t>
      </w:r>
    </w:p>
    <w:p w:rsidR="003E4C12" w:rsidRDefault="003E4C12" w:rsidP="003E4C12">
      <w:pPr>
        <w:jc w:val="center"/>
        <w:rPr>
          <w:sz w:val="40"/>
          <w:szCs w:val="40"/>
          <w:lang w:val="id-ID"/>
        </w:rPr>
      </w:pPr>
      <w:r w:rsidRPr="003E4C12">
        <w:rPr>
          <w:sz w:val="40"/>
          <w:szCs w:val="40"/>
          <w:lang w:val="id-ID"/>
        </w:rPr>
        <w:t xml:space="preserve">TUGAS </w:t>
      </w:r>
    </w:p>
    <w:p w:rsidR="006E4379" w:rsidRPr="006E4379" w:rsidRDefault="006E4379" w:rsidP="006E4379">
      <w:pPr>
        <w:pStyle w:val="ListParagraph"/>
        <w:numPr>
          <w:ilvl w:val="0"/>
          <w:numId w:val="1"/>
        </w:numPr>
        <w:rPr>
          <w:b/>
          <w:lang w:val="id-ID"/>
        </w:rPr>
      </w:pPr>
      <w:r w:rsidRPr="006E4379">
        <w:rPr>
          <w:b/>
          <w:lang w:val="id-ID"/>
        </w:rPr>
        <w:t>Latar Belakang</w:t>
      </w:r>
    </w:p>
    <w:p w:rsidR="006E4379" w:rsidRPr="006E4379" w:rsidRDefault="006E4379" w:rsidP="006E4379">
      <w:pPr>
        <w:pStyle w:val="ListParagraph"/>
        <w:rPr>
          <w:lang w:val="id-ID"/>
        </w:rPr>
      </w:pPr>
    </w:p>
    <w:p w:rsidR="006E4379" w:rsidRDefault="006E4379" w:rsidP="006E4379">
      <w:pPr>
        <w:pStyle w:val="ListParagraph"/>
        <w:ind w:firstLine="720"/>
        <w:rPr>
          <w:lang w:val="id-ID"/>
        </w:rPr>
      </w:pPr>
      <w:r>
        <w:rPr>
          <w:lang w:val="id-ID"/>
        </w:rPr>
        <w:t xml:space="preserve">Kegiatan praktikum Web Dinamis yang dilakukan memerlukan Laporan sebagai bukti bahawa mahasiswa benar-benar melakukan dan faham terhadap praktikum yang dilaksanakan. </w:t>
      </w:r>
    </w:p>
    <w:p w:rsidR="003E4C12" w:rsidRDefault="003E4C12" w:rsidP="006E4379">
      <w:pPr>
        <w:pStyle w:val="ListParagraph"/>
        <w:ind w:firstLine="720"/>
        <w:rPr>
          <w:lang w:val="id-ID"/>
        </w:rPr>
      </w:pPr>
      <w:r>
        <w:rPr>
          <w:lang w:val="id-ID"/>
        </w:rPr>
        <w:t>Studi kasus pada tugas di Modul3 adalah membuat program penjumlahan antara nilai A dan Nilai B dengan menggunakan PHP. Tugas ini adalah tugas matakuliah Praktikum Pemrograman Web Dinamis Teknik Informatika Universitas Muhammadiyah Surakarta Semester 5 yang harus dikumpulkan setiap selesai kegiatan praktikum.</w:t>
      </w:r>
    </w:p>
    <w:p w:rsidR="006E4379" w:rsidRDefault="006E4379" w:rsidP="006E4379">
      <w:pPr>
        <w:pStyle w:val="ListParagraph"/>
        <w:ind w:firstLine="720"/>
        <w:rPr>
          <w:lang w:val="id-ID"/>
        </w:rPr>
      </w:pPr>
    </w:p>
    <w:p w:rsidR="003E4C12" w:rsidRPr="006E4379" w:rsidRDefault="003E4C12" w:rsidP="003E4C12">
      <w:pPr>
        <w:pStyle w:val="ListParagraph"/>
        <w:numPr>
          <w:ilvl w:val="0"/>
          <w:numId w:val="1"/>
        </w:numPr>
        <w:rPr>
          <w:b/>
          <w:lang w:val="id-ID"/>
        </w:rPr>
      </w:pPr>
      <w:r w:rsidRPr="006E4379">
        <w:rPr>
          <w:b/>
          <w:lang w:val="id-ID"/>
        </w:rPr>
        <w:t>Prangkat yang Digunakan.</w:t>
      </w:r>
    </w:p>
    <w:p w:rsidR="003E4C12" w:rsidRDefault="003E4C12" w:rsidP="003E4C12">
      <w:pPr>
        <w:pStyle w:val="ListParagraph"/>
        <w:rPr>
          <w:lang w:val="id-ID"/>
        </w:rPr>
      </w:pPr>
    </w:p>
    <w:p w:rsidR="003E4C12" w:rsidRDefault="003E4C12" w:rsidP="003E4C12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PC/Laptop</w:t>
      </w:r>
    </w:p>
    <w:p w:rsidR="003E4C12" w:rsidRDefault="003E4C12" w:rsidP="003E4C12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Sistem Operasi (Windows)</w:t>
      </w:r>
    </w:p>
    <w:p w:rsidR="003E4C12" w:rsidRDefault="003E4C12" w:rsidP="003E4C12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XAMPP</w:t>
      </w:r>
    </w:p>
    <w:p w:rsidR="003E4C12" w:rsidRDefault="003E4C12" w:rsidP="003E4C12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Browser</w:t>
      </w:r>
    </w:p>
    <w:p w:rsidR="003E4C12" w:rsidRDefault="003E4C12" w:rsidP="003E4C12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Notepad ++</w:t>
      </w:r>
    </w:p>
    <w:p w:rsidR="003E4C12" w:rsidRPr="003E4C12" w:rsidRDefault="003E4C12" w:rsidP="003E4C12">
      <w:pPr>
        <w:pStyle w:val="ListParagraph"/>
        <w:ind w:left="1080"/>
        <w:rPr>
          <w:lang w:val="id-ID"/>
        </w:rPr>
      </w:pPr>
    </w:p>
    <w:p w:rsidR="003E4C12" w:rsidRPr="006E4379" w:rsidRDefault="003E4C12" w:rsidP="003E4C12">
      <w:pPr>
        <w:pStyle w:val="ListParagraph"/>
        <w:numPr>
          <w:ilvl w:val="0"/>
          <w:numId w:val="1"/>
        </w:numPr>
        <w:rPr>
          <w:b/>
          <w:lang w:val="id-ID"/>
        </w:rPr>
      </w:pPr>
      <w:r w:rsidRPr="006E4379">
        <w:rPr>
          <w:b/>
          <w:lang w:val="id-ID"/>
        </w:rPr>
        <w:t>Tahap Pengerjaan</w:t>
      </w:r>
    </w:p>
    <w:p w:rsidR="003E4C12" w:rsidRDefault="003E4C12" w:rsidP="003E4C12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Membuat Script PHP</w:t>
      </w:r>
    </w:p>
    <w:p w:rsidR="003E4C12" w:rsidRPr="003E4C12" w:rsidRDefault="003E4C12" w:rsidP="003E4C12">
      <w:pPr>
        <w:pStyle w:val="ListParagraph"/>
        <w:ind w:left="1080"/>
        <w:rPr>
          <w:i/>
          <w:lang w:val="id-ID"/>
        </w:rPr>
      </w:pPr>
      <w:r w:rsidRPr="003E4C12">
        <w:rPr>
          <w:i/>
          <w:lang w:val="id-ID"/>
        </w:rPr>
        <w:t>&lt;html&gt;</w:t>
      </w:r>
    </w:p>
    <w:p w:rsidR="003E4C12" w:rsidRPr="003E4C12" w:rsidRDefault="003E4C12" w:rsidP="003E4C12">
      <w:pPr>
        <w:pStyle w:val="ListParagraph"/>
        <w:ind w:left="1080"/>
        <w:rPr>
          <w:i/>
          <w:lang w:val="id-ID"/>
        </w:rPr>
      </w:pPr>
      <w:r w:rsidRPr="003E4C12">
        <w:rPr>
          <w:i/>
          <w:lang w:val="id-ID"/>
        </w:rPr>
        <w:t>&lt;head&gt;</w:t>
      </w:r>
      <w:bookmarkStart w:id="0" w:name="_GoBack"/>
      <w:bookmarkEnd w:id="0"/>
    </w:p>
    <w:p w:rsidR="003E4C12" w:rsidRPr="003E4C12" w:rsidRDefault="003E4C12" w:rsidP="003E4C12">
      <w:pPr>
        <w:pStyle w:val="ListParagraph"/>
        <w:ind w:left="1080"/>
        <w:rPr>
          <w:i/>
          <w:lang w:val="id-ID"/>
        </w:rPr>
      </w:pPr>
      <w:r w:rsidRPr="003E4C12">
        <w:rPr>
          <w:i/>
          <w:lang w:val="id-ID"/>
        </w:rPr>
        <w:t>&lt;title&gt;Program Penjumlahan_091&lt;/title&gt;</w:t>
      </w:r>
    </w:p>
    <w:p w:rsidR="003E4C12" w:rsidRPr="003E4C12" w:rsidRDefault="003E4C12" w:rsidP="003E4C12">
      <w:pPr>
        <w:pStyle w:val="ListParagraph"/>
        <w:ind w:left="1080"/>
        <w:rPr>
          <w:i/>
          <w:lang w:val="id-ID"/>
        </w:rPr>
      </w:pPr>
      <w:r w:rsidRPr="003E4C12">
        <w:rPr>
          <w:i/>
          <w:lang w:val="id-ID"/>
        </w:rPr>
        <w:t>&lt;/head&gt;</w:t>
      </w:r>
    </w:p>
    <w:p w:rsidR="003E4C12" w:rsidRPr="003E4C12" w:rsidRDefault="003E4C12" w:rsidP="003E4C12">
      <w:pPr>
        <w:pStyle w:val="ListParagraph"/>
        <w:ind w:left="1080"/>
        <w:rPr>
          <w:i/>
          <w:lang w:val="id-ID"/>
        </w:rPr>
      </w:pPr>
      <w:r w:rsidRPr="003E4C12">
        <w:rPr>
          <w:i/>
          <w:lang w:val="id-ID"/>
        </w:rPr>
        <w:t>&lt;body&gt;</w:t>
      </w:r>
    </w:p>
    <w:p w:rsidR="003E4C12" w:rsidRPr="003E4C12" w:rsidRDefault="003E4C12" w:rsidP="003E4C12">
      <w:pPr>
        <w:pStyle w:val="ListParagraph"/>
        <w:ind w:left="1080"/>
        <w:rPr>
          <w:i/>
          <w:lang w:val="id-ID"/>
        </w:rPr>
      </w:pPr>
      <w:r w:rsidRPr="003E4C12">
        <w:rPr>
          <w:i/>
          <w:lang w:val="id-ID"/>
        </w:rPr>
        <w:t>&lt;form action="tugas2.php" method='POST'&gt;</w:t>
      </w:r>
    </w:p>
    <w:p w:rsidR="003E4C12" w:rsidRPr="003E4C12" w:rsidRDefault="003E4C12" w:rsidP="003E4C12">
      <w:pPr>
        <w:pStyle w:val="ListParagraph"/>
        <w:ind w:left="1080"/>
        <w:rPr>
          <w:i/>
          <w:lang w:val="id-ID"/>
        </w:rPr>
      </w:pPr>
      <w:r w:rsidRPr="003E4C12">
        <w:rPr>
          <w:i/>
          <w:lang w:val="id-ID"/>
        </w:rPr>
        <w:t>Nili A adalah &lt;input type="text" name="A"&gt;&lt;br/&gt;&lt;br/&gt;</w:t>
      </w:r>
    </w:p>
    <w:p w:rsidR="003E4C12" w:rsidRPr="003E4C12" w:rsidRDefault="003E4C12" w:rsidP="003E4C12">
      <w:pPr>
        <w:pStyle w:val="ListParagraph"/>
        <w:ind w:left="1080"/>
        <w:rPr>
          <w:i/>
          <w:lang w:val="id-ID"/>
        </w:rPr>
      </w:pPr>
      <w:r w:rsidRPr="003E4C12">
        <w:rPr>
          <w:i/>
          <w:lang w:val="id-ID"/>
        </w:rPr>
        <w:t>Nilai B adalah &lt;input type="text" name="B"&gt;&lt;br/&gt;&lt;br/&gt;</w:t>
      </w:r>
    </w:p>
    <w:p w:rsidR="003E4C12" w:rsidRPr="003E4C12" w:rsidRDefault="003E4C12" w:rsidP="003E4C12">
      <w:pPr>
        <w:pStyle w:val="ListParagraph"/>
        <w:ind w:left="1080"/>
        <w:rPr>
          <w:i/>
          <w:lang w:val="id-ID"/>
        </w:rPr>
      </w:pPr>
      <w:r w:rsidRPr="003E4C12">
        <w:rPr>
          <w:i/>
          <w:lang w:val="id-ID"/>
        </w:rPr>
        <w:t>&lt;input type="submit" value="Jumlahkan" name='submit'&gt;</w:t>
      </w:r>
    </w:p>
    <w:p w:rsidR="003E4C12" w:rsidRPr="003E4C12" w:rsidRDefault="003E4C12" w:rsidP="003E4C12">
      <w:pPr>
        <w:pStyle w:val="ListParagraph"/>
        <w:ind w:left="1080"/>
        <w:rPr>
          <w:i/>
          <w:lang w:val="id-ID"/>
        </w:rPr>
      </w:pPr>
      <w:r w:rsidRPr="003E4C12">
        <w:rPr>
          <w:i/>
          <w:lang w:val="id-ID"/>
        </w:rPr>
        <w:t>&lt;/form&gt;</w:t>
      </w:r>
    </w:p>
    <w:p w:rsidR="003E4C12" w:rsidRPr="003E4C12" w:rsidRDefault="003E4C12" w:rsidP="003E4C12">
      <w:pPr>
        <w:pStyle w:val="ListParagraph"/>
        <w:ind w:left="1080"/>
        <w:rPr>
          <w:i/>
          <w:lang w:val="id-ID"/>
        </w:rPr>
      </w:pPr>
      <w:r w:rsidRPr="003E4C12">
        <w:rPr>
          <w:i/>
          <w:lang w:val="id-ID"/>
        </w:rPr>
        <w:t>&lt;?php</w:t>
      </w:r>
    </w:p>
    <w:p w:rsidR="003E4C12" w:rsidRPr="003E4C12" w:rsidRDefault="003E4C12" w:rsidP="003E4C12">
      <w:pPr>
        <w:pStyle w:val="ListParagraph"/>
        <w:ind w:left="1080"/>
        <w:rPr>
          <w:i/>
          <w:lang w:val="id-ID"/>
        </w:rPr>
      </w:pPr>
      <w:r w:rsidRPr="003E4C12">
        <w:rPr>
          <w:i/>
          <w:lang w:val="id-ID"/>
        </w:rPr>
        <w:t>if(isset($_POST['submit'])) {</w:t>
      </w:r>
    </w:p>
    <w:p w:rsidR="003E4C12" w:rsidRPr="003E4C12" w:rsidRDefault="003E4C12" w:rsidP="003E4C12">
      <w:pPr>
        <w:pStyle w:val="ListParagraph"/>
        <w:ind w:left="1080"/>
        <w:rPr>
          <w:i/>
          <w:lang w:val="id-ID"/>
        </w:rPr>
      </w:pPr>
      <w:r w:rsidRPr="003E4C12">
        <w:rPr>
          <w:i/>
          <w:lang w:val="id-ID"/>
        </w:rPr>
        <w:t>$a = $_REQUEST['A'];</w:t>
      </w:r>
    </w:p>
    <w:p w:rsidR="003E4C12" w:rsidRPr="003E4C12" w:rsidRDefault="003E4C12" w:rsidP="003E4C12">
      <w:pPr>
        <w:pStyle w:val="ListParagraph"/>
        <w:ind w:left="1080"/>
        <w:rPr>
          <w:i/>
          <w:lang w:val="id-ID"/>
        </w:rPr>
      </w:pPr>
      <w:r w:rsidRPr="003E4C12">
        <w:rPr>
          <w:i/>
          <w:lang w:val="id-ID"/>
        </w:rPr>
        <w:t>$b = $_REQUEST['B'];</w:t>
      </w:r>
    </w:p>
    <w:p w:rsidR="003E4C12" w:rsidRPr="003E4C12" w:rsidRDefault="003E4C12" w:rsidP="003E4C12">
      <w:pPr>
        <w:pStyle w:val="ListParagraph"/>
        <w:ind w:left="1080"/>
        <w:rPr>
          <w:i/>
          <w:lang w:val="id-ID"/>
        </w:rPr>
      </w:pPr>
    </w:p>
    <w:p w:rsidR="003E4C12" w:rsidRPr="003E4C12" w:rsidRDefault="003E4C12" w:rsidP="003E4C12">
      <w:pPr>
        <w:pStyle w:val="ListParagraph"/>
        <w:ind w:left="1080"/>
        <w:rPr>
          <w:i/>
          <w:lang w:val="id-ID"/>
        </w:rPr>
      </w:pPr>
      <w:r w:rsidRPr="003E4C12">
        <w:rPr>
          <w:i/>
          <w:lang w:val="id-ID"/>
        </w:rPr>
        <w:t>$c = "";</w:t>
      </w:r>
    </w:p>
    <w:p w:rsidR="003E4C12" w:rsidRPr="003E4C12" w:rsidRDefault="003E4C12" w:rsidP="003E4C12">
      <w:pPr>
        <w:pStyle w:val="ListParagraph"/>
        <w:ind w:left="1080"/>
        <w:rPr>
          <w:i/>
          <w:lang w:val="id-ID"/>
        </w:rPr>
      </w:pPr>
      <w:r w:rsidRPr="003E4C12">
        <w:rPr>
          <w:i/>
          <w:lang w:val="id-ID"/>
        </w:rPr>
        <w:t>$c = $a + $b;</w:t>
      </w:r>
    </w:p>
    <w:p w:rsidR="003E4C12" w:rsidRPr="003E4C12" w:rsidRDefault="003E4C12" w:rsidP="003E4C12">
      <w:pPr>
        <w:pStyle w:val="ListParagraph"/>
        <w:ind w:left="1080"/>
        <w:rPr>
          <w:i/>
          <w:lang w:val="id-ID"/>
        </w:rPr>
      </w:pPr>
      <w:r w:rsidRPr="003E4C12">
        <w:rPr>
          <w:i/>
          <w:lang w:val="id-ID"/>
        </w:rPr>
        <w:t>echo "&lt;/br&gt;Nilai A adalah $a" ;</w:t>
      </w:r>
    </w:p>
    <w:p w:rsidR="003E4C12" w:rsidRPr="003E4C12" w:rsidRDefault="003E4C12" w:rsidP="003E4C12">
      <w:pPr>
        <w:pStyle w:val="ListParagraph"/>
        <w:ind w:left="1080"/>
        <w:rPr>
          <w:i/>
          <w:lang w:val="id-ID"/>
        </w:rPr>
      </w:pPr>
      <w:r w:rsidRPr="003E4C12">
        <w:rPr>
          <w:i/>
          <w:lang w:val="id-ID"/>
        </w:rPr>
        <w:t>echo "&lt;/br&gt;Nilai B adalah $b";</w:t>
      </w:r>
    </w:p>
    <w:p w:rsidR="003E4C12" w:rsidRPr="003E4C12" w:rsidRDefault="003E4C12" w:rsidP="003E4C12">
      <w:pPr>
        <w:pStyle w:val="ListParagraph"/>
        <w:ind w:left="1080"/>
        <w:rPr>
          <w:i/>
          <w:lang w:val="id-ID"/>
        </w:rPr>
      </w:pPr>
      <w:r w:rsidRPr="003E4C12">
        <w:rPr>
          <w:i/>
          <w:lang w:val="id-ID"/>
        </w:rPr>
        <w:t>echo "&lt;/br&gt;Jadi Nilai A ditambah Nilai B adalah $c.";</w:t>
      </w:r>
    </w:p>
    <w:p w:rsidR="003E4C12" w:rsidRPr="003E4C12" w:rsidRDefault="003E4C12" w:rsidP="003E4C12">
      <w:pPr>
        <w:pStyle w:val="ListParagraph"/>
        <w:ind w:left="1080"/>
        <w:rPr>
          <w:i/>
          <w:lang w:val="id-ID"/>
        </w:rPr>
      </w:pPr>
      <w:r w:rsidRPr="003E4C12">
        <w:rPr>
          <w:i/>
          <w:lang w:val="id-ID"/>
        </w:rPr>
        <w:t>}</w:t>
      </w:r>
    </w:p>
    <w:p w:rsidR="003E4C12" w:rsidRPr="003E4C12" w:rsidRDefault="003E4C12" w:rsidP="003E4C12">
      <w:pPr>
        <w:pStyle w:val="ListParagraph"/>
        <w:ind w:left="1080"/>
        <w:rPr>
          <w:i/>
          <w:lang w:val="id-ID"/>
        </w:rPr>
      </w:pPr>
      <w:r w:rsidRPr="003E4C12">
        <w:rPr>
          <w:i/>
          <w:lang w:val="id-ID"/>
        </w:rPr>
        <w:t>?&gt;</w:t>
      </w:r>
    </w:p>
    <w:p w:rsidR="003E4C12" w:rsidRPr="003E4C12" w:rsidRDefault="003E4C12" w:rsidP="003E4C12">
      <w:pPr>
        <w:pStyle w:val="ListParagraph"/>
        <w:ind w:left="1080"/>
        <w:rPr>
          <w:i/>
          <w:lang w:val="id-ID"/>
        </w:rPr>
      </w:pPr>
      <w:r w:rsidRPr="003E4C12">
        <w:rPr>
          <w:i/>
          <w:lang w:val="id-ID"/>
        </w:rPr>
        <w:t>&lt;/body&gt;</w:t>
      </w:r>
    </w:p>
    <w:p w:rsidR="003E4C12" w:rsidRDefault="003E4C12" w:rsidP="003E4C12">
      <w:pPr>
        <w:pStyle w:val="ListParagraph"/>
        <w:ind w:left="1080"/>
        <w:rPr>
          <w:i/>
          <w:lang w:val="id-ID"/>
        </w:rPr>
      </w:pPr>
      <w:r w:rsidRPr="003E4C12">
        <w:rPr>
          <w:i/>
          <w:lang w:val="id-ID"/>
        </w:rPr>
        <w:t>&lt;/html&gt;</w:t>
      </w:r>
    </w:p>
    <w:p w:rsidR="003E4C12" w:rsidRDefault="003E4C12" w:rsidP="003E4C12">
      <w:pPr>
        <w:pStyle w:val="ListParagraph"/>
        <w:ind w:left="1080"/>
        <w:rPr>
          <w:lang w:val="id-ID"/>
        </w:rPr>
      </w:pPr>
    </w:p>
    <w:p w:rsidR="003E4C12" w:rsidRDefault="003E4C12" w:rsidP="003E4C12">
      <w:pPr>
        <w:pStyle w:val="ListParagraph"/>
        <w:ind w:left="1080"/>
        <w:rPr>
          <w:lang w:val="id-ID"/>
        </w:rPr>
      </w:pPr>
    </w:p>
    <w:p w:rsidR="003E4C12" w:rsidRDefault="003E4C12" w:rsidP="003E4C12">
      <w:pPr>
        <w:pStyle w:val="ListParagraph"/>
        <w:rPr>
          <w:lang w:val="id-ID"/>
        </w:rPr>
      </w:pPr>
    </w:p>
    <w:p w:rsidR="003E4C12" w:rsidRDefault="003E4C12" w:rsidP="003E4C12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Meng</w:t>
      </w:r>
      <w:r w:rsidR="006E4379">
        <w:rPr>
          <w:lang w:val="id-ID"/>
        </w:rPr>
        <w:t>aktifkan XAMPP (apache dan Mysql)</w:t>
      </w:r>
    </w:p>
    <w:p w:rsidR="006E4379" w:rsidRPr="003E4C12" w:rsidRDefault="006E4379" w:rsidP="003E4C12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 xml:space="preserve">Eksekusi Program di browser dengan menuliskan </w:t>
      </w:r>
      <w:hyperlink r:id="rId7" w:history="1">
        <w:r w:rsidRPr="00785E1A">
          <w:rPr>
            <w:rStyle w:val="Hyperlink"/>
            <w:i/>
            <w:lang w:val="id-ID"/>
          </w:rPr>
          <w:t>http://localhost/m3/tugas2.php</w:t>
        </w:r>
      </w:hyperlink>
      <w:r>
        <w:rPr>
          <w:i/>
          <w:lang w:val="id-ID"/>
        </w:rPr>
        <w:t xml:space="preserve"> </w:t>
      </w:r>
      <w:r>
        <w:rPr>
          <w:lang w:val="id-ID"/>
        </w:rPr>
        <w:t>(pada directory file saya simpan di C: kemudian di folder xampp/m3.)</w:t>
      </w:r>
    </w:p>
    <w:p w:rsidR="003E4C12" w:rsidRPr="006E4379" w:rsidRDefault="006E4379" w:rsidP="006E4379">
      <w:pPr>
        <w:rPr>
          <w:lang w:val="id-ID"/>
        </w:rPr>
      </w:pPr>
      <w:r w:rsidRPr="003E4C12"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48260</wp:posOffset>
            </wp:positionH>
            <wp:positionV relativeFrom="paragraph">
              <wp:posOffset>196242</wp:posOffset>
            </wp:positionV>
            <wp:extent cx="5731510" cy="1313180"/>
            <wp:effectExtent l="0" t="0" r="2540" b="1270"/>
            <wp:wrapNone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59250"/>
                    <a:stretch/>
                  </pic:blipFill>
                  <pic:spPr bwMode="auto"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E4C12" w:rsidRDefault="003E4C12" w:rsidP="003E4C12">
      <w:pPr>
        <w:jc w:val="center"/>
        <w:rPr>
          <w:sz w:val="40"/>
          <w:szCs w:val="40"/>
          <w:lang w:val="id-ID"/>
        </w:rPr>
      </w:pPr>
    </w:p>
    <w:p w:rsidR="003E4C12" w:rsidRDefault="003E4C12" w:rsidP="003E4C12">
      <w:pPr>
        <w:jc w:val="center"/>
        <w:rPr>
          <w:sz w:val="40"/>
          <w:szCs w:val="40"/>
          <w:lang w:val="id-ID"/>
        </w:rPr>
      </w:pPr>
    </w:p>
    <w:p w:rsidR="003E4C12" w:rsidRDefault="003E4C12" w:rsidP="003E4C12">
      <w:pPr>
        <w:jc w:val="center"/>
        <w:rPr>
          <w:sz w:val="40"/>
          <w:szCs w:val="40"/>
          <w:lang w:val="id-ID"/>
        </w:rPr>
      </w:pPr>
    </w:p>
    <w:p w:rsidR="003E4C12" w:rsidRPr="006E4379" w:rsidRDefault="006E4379" w:rsidP="006E4379">
      <w:pPr>
        <w:pStyle w:val="ListParagraph"/>
        <w:numPr>
          <w:ilvl w:val="0"/>
          <w:numId w:val="3"/>
        </w:numPr>
        <w:rPr>
          <w:lang w:val="id-ID"/>
        </w:rPr>
      </w:pPr>
      <w:r w:rsidRPr="003E4C12"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-2540</wp:posOffset>
            </wp:positionH>
            <wp:positionV relativeFrom="paragraph">
              <wp:posOffset>227533</wp:posOffset>
            </wp:positionV>
            <wp:extent cx="5730875" cy="1293495"/>
            <wp:effectExtent l="0" t="0" r="3175" b="1905"/>
            <wp:wrapNone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59853"/>
                    <a:stretch/>
                  </pic:blipFill>
                  <pic:spPr bwMode="auto">
                    <a:xfrm>
                      <a:off x="0" y="0"/>
                      <a:ext cx="5730875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lang w:val="id-ID"/>
        </w:rPr>
        <w:t>Uji Program</w:t>
      </w:r>
    </w:p>
    <w:p w:rsidR="006E4379" w:rsidRDefault="006E4379" w:rsidP="003E4C12">
      <w:pPr>
        <w:jc w:val="center"/>
        <w:rPr>
          <w:sz w:val="40"/>
          <w:szCs w:val="40"/>
          <w:lang w:val="id-ID"/>
        </w:rPr>
      </w:pPr>
    </w:p>
    <w:p w:rsidR="006E4379" w:rsidRDefault="006E4379" w:rsidP="003E4C12">
      <w:pPr>
        <w:jc w:val="center"/>
        <w:rPr>
          <w:sz w:val="40"/>
          <w:szCs w:val="40"/>
          <w:lang w:val="id-ID"/>
        </w:rPr>
      </w:pPr>
    </w:p>
    <w:p w:rsidR="003E4C12" w:rsidRDefault="003E4C12" w:rsidP="003E4C12">
      <w:pPr>
        <w:jc w:val="center"/>
        <w:rPr>
          <w:lang w:val="id-ID"/>
        </w:rPr>
      </w:pPr>
    </w:p>
    <w:p w:rsidR="006E4379" w:rsidRDefault="006E4379" w:rsidP="006E4379">
      <w:pPr>
        <w:rPr>
          <w:lang w:val="id-ID"/>
        </w:rPr>
      </w:pPr>
    </w:p>
    <w:p w:rsidR="006E4379" w:rsidRDefault="006E4379" w:rsidP="006E4379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 xml:space="preserve">Selesai </w:t>
      </w:r>
    </w:p>
    <w:p w:rsidR="006E4379" w:rsidRPr="006E4379" w:rsidRDefault="006E4379" w:rsidP="006E4379">
      <w:pPr>
        <w:pStyle w:val="ListParagraph"/>
        <w:ind w:left="1080"/>
        <w:rPr>
          <w:lang w:val="id-ID"/>
        </w:rPr>
      </w:pPr>
    </w:p>
    <w:p w:rsidR="006E4379" w:rsidRPr="006E4379" w:rsidRDefault="006E4379" w:rsidP="006E4379">
      <w:pPr>
        <w:pStyle w:val="ListParagraph"/>
        <w:numPr>
          <w:ilvl w:val="0"/>
          <w:numId w:val="1"/>
        </w:numPr>
        <w:rPr>
          <w:b/>
          <w:lang w:val="id-ID"/>
        </w:rPr>
      </w:pPr>
      <w:r w:rsidRPr="006E4379">
        <w:rPr>
          <w:b/>
          <w:lang w:val="id-ID"/>
        </w:rPr>
        <w:t>Penutup</w:t>
      </w:r>
    </w:p>
    <w:p w:rsidR="006E4379" w:rsidRDefault="006E4379" w:rsidP="006E4379">
      <w:pPr>
        <w:pStyle w:val="ListParagraph"/>
        <w:rPr>
          <w:lang w:val="id-ID"/>
        </w:rPr>
      </w:pPr>
    </w:p>
    <w:p w:rsidR="006E4379" w:rsidRPr="006E4379" w:rsidRDefault="006E4379" w:rsidP="006E4379">
      <w:pPr>
        <w:pStyle w:val="ListParagraph"/>
        <w:ind w:firstLine="720"/>
        <w:rPr>
          <w:lang w:val="id-ID"/>
        </w:rPr>
      </w:pPr>
      <w:r>
        <w:rPr>
          <w:lang w:val="id-ID"/>
        </w:rPr>
        <w:t>Demikian laporan tugas Modul 3 dibuat, semoga dapat memenuhi ttugas yang telah diberikan oleh dosen pengajar. Apabila ada koreksi dan saran yang membangun sangat kami harapkan. Terimakasih.</w:t>
      </w:r>
    </w:p>
    <w:p w:rsidR="006E4379" w:rsidRPr="006E4379" w:rsidRDefault="006E4379" w:rsidP="003E4C12">
      <w:pPr>
        <w:jc w:val="center"/>
        <w:rPr>
          <w:lang w:val="id-ID"/>
        </w:rPr>
      </w:pPr>
    </w:p>
    <w:sectPr w:rsidR="006E4379" w:rsidRPr="006E4379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5DF2" w:rsidRDefault="009B5DF2">
      <w:pPr>
        <w:spacing w:after="0" w:line="240" w:lineRule="auto"/>
      </w:pPr>
      <w:r>
        <w:separator/>
      </w:r>
    </w:p>
  </w:endnote>
  <w:endnote w:type="continuationSeparator" w:id="0">
    <w:p w:rsidR="009B5DF2" w:rsidRDefault="009B5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5DF2" w:rsidRDefault="009B5DF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9B5DF2" w:rsidRDefault="009B5D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E2E38"/>
    <w:multiLevelType w:val="hybridMultilevel"/>
    <w:tmpl w:val="8A6CF3BC"/>
    <w:lvl w:ilvl="0" w:tplc="6F48A4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750E4D"/>
    <w:multiLevelType w:val="hybridMultilevel"/>
    <w:tmpl w:val="A13E72FE"/>
    <w:lvl w:ilvl="0" w:tplc="2946C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482390"/>
    <w:multiLevelType w:val="hybridMultilevel"/>
    <w:tmpl w:val="DA7418C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75F7F"/>
    <w:rsid w:val="003E4C12"/>
    <w:rsid w:val="006E4379"/>
    <w:rsid w:val="009B5DF2"/>
    <w:rsid w:val="00C7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ECFAB"/>
  <w15:docId w15:val="{19F90289-FFD1-4C1F-A5AE-C352CD155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C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43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437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/m3/tugas2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Angga Pratama</dc:creator>
  <dc:description/>
  <cp:lastModifiedBy>Angga Pratama</cp:lastModifiedBy>
  <cp:revision>2</cp:revision>
  <dcterms:created xsi:type="dcterms:W3CDTF">2017-11-27T01:42:00Z</dcterms:created>
  <dcterms:modified xsi:type="dcterms:W3CDTF">2017-11-27T01:42:00Z</dcterms:modified>
</cp:coreProperties>
</file>